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D02" w:rsidRPr="0053582A" w:rsidRDefault="00F07FA6" w:rsidP="00055D02">
      <w:pPr>
        <w:pStyle w:val="Heading1"/>
      </w:pPr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7" w:history="1">
        <w:r w:rsidR="00F07FA6" w:rsidRPr="0053582A">
          <w:rPr>
            <w:rStyle w:val="Hyperlink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Hyperlink"/>
          <w:sz w:val="24"/>
          <w:szCs w:val="24"/>
        </w:rPr>
        <w:t xml:space="preserve"> </w:t>
      </w:r>
      <w:r w:rsidR="00F07FA6" w:rsidRPr="0053582A">
        <w:rPr>
          <w:rStyle w:val="Hyperlink"/>
          <w:sz w:val="24"/>
          <w:szCs w:val="24"/>
        </w:rPr>
        <w:br/>
      </w:r>
      <w:r w:rsidRPr="0053582A">
        <w:rPr>
          <w:sz w:val="24"/>
          <w:szCs w:val="24"/>
        </w:rPr>
        <w:t xml:space="preserve"> Submit your solutions in the SoftUni judge system at </w:t>
      </w:r>
      <w:hyperlink r:id="rId8" w:history="1">
        <w:r w:rsidR="00007C59" w:rsidRPr="0053582A">
          <w:rPr>
            <w:rStyle w:val="Hyperlink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Heading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Heading3"/>
      </w:pPr>
      <w:r w:rsidRPr="0053582A">
        <w:t>Example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Heading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Heading3"/>
      </w:pPr>
      <w:r w:rsidRPr="0053582A">
        <w:t>Example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Heading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>'I need {money} leva to buy {weight} kilograms {fruit}.'</w:t>
      </w:r>
      <w:r w:rsidRPr="0053582A">
        <w:rPr>
          <w:rFonts w:cstheme="minorHAnsi"/>
          <w:sz w:val="24"/>
          <w:szCs w:val="24"/>
        </w:rPr>
        <w:t xml:space="preserve"> .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Heading3"/>
      </w:pPr>
      <w:r w:rsidRPr="0053582A">
        <w:t>Example</w:t>
      </w:r>
    </w:p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53582A" w:rsidRDefault="00A85F7C" w:rsidP="00A85F7C"/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53582A" w:rsidRDefault="007B2C3B" w:rsidP="00B32346">
      <w:pPr>
        <w:pStyle w:val="Heading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</w:t>
            </w:r>
            <w:bookmarkStart w:id="0" w:name="_GoBack"/>
            <w:bookmarkEnd w:id="0"/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 xml:space="preserve">go to the gym on Monday at 15 o`clock and use the sauna you have to pay </w:t>
      </w:r>
      <w:r w:rsidR="005556D2">
        <w:rPr>
          <w:sz w:val="24"/>
          <w:szCs w:val="24"/>
        </w:rPr>
        <w:t>4.00</w:t>
      </w:r>
      <w:r w:rsidR="00E45876" w:rsidRPr="0053582A">
        <w:rPr>
          <w:sz w:val="24"/>
          <w:szCs w:val="24"/>
        </w:rPr>
        <w:t xml:space="preserve"> leva.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Heading3"/>
      </w:pPr>
      <w:r w:rsidRPr="0053582A">
        <w:lastRenderedPageBreak/>
        <w:t>Example</w:t>
      </w: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Heading2"/>
      </w:pPr>
      <w:r w:rsidRPr="0053582A">
        <w:t>Greatest Common Divisor – GCD</w:t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Heading3"/>
      </w:pPr>
      <w:r w:rsidRPr="0053582A">
        <w:t>Example</w:t>
      </w:r>
    </w:p>
    <w:tbl>
      <w:tblPr>
        <w:tblStyle w:val="TableGrid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Heading2"/>
      </w:pPr>
      <w:r w:rsidRPr="0053582A">
        <w:t>Same Numbers</w:t>
      </w:r>
    </w:p>
    <w:p w:rsidR="00F53DD6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Heading3"/>
      </w:pPr>
      <w:r w:rsidRPr="0053582A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Heading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53582A">
        <w:rPr>
          <w:rFonts w:cstheme="minorHAnsi"/>
          <w:b/>
          <w:sz w:val="24"/>
          <w:szCs w:val="24"/>
        </w:rPr>
        <w:t>1 minute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'hours:minutes:seconds'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Heading3"/>
      </w:pPr>
      <w:r w:rsidRPr="0053582A">
        <w:t>Example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Heading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Heading3"/>
      </w:pPr>
      <w:r w:rsidRPr="0053582A">
        <w:t>Example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Heading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Heading3"/>
      </w:pPr>
      <w:r w:rsidRPr="0053582A"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53582A" w:rsidRDefault="008C355E" w:rsidP="00ED0073">
      <w:pPr>
        <w:pStyle w:val="Heading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r w:rsidR="005272C6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90647B" w:rsidP="00021C34">
      <w:pPr>
        <w:pStyle w:val="Heading3"/>
        <w:spacing w:before="60" w:after="60" w:line="240" w:lineRule="auto"/>
      </w:pPr>
      <w:r>
        <w:lastRenderedPageBreak/>
        <w:t xml:space="preserve"> </w:t>
      </w:r>
      <w:r w:rsidR="00021C34" w:rsidRPr="0053582A">
        <w:t>Constrains</w:t>
      </w:r>
    </w:p>
    <w:p w:rsidR="00021C34" w:rsidRPr="0053582A" w:rsidRDefault="00021C34" w:rsidP="00021C34">
      <w:pPr>
        <w:pStyle w:val="ListParagraph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  <w:r w:rsidR="0090647B">
        <w:rPr>
          <w:b/>
          <w:sz w:val="24"/>
          <w:szCs w:val="24"/>
        </w:rPr>
        <w:t>.</w:t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{moneyNeeded}$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{totalMoney</w:t>
      </w:r>
      <w:r w:rsidR="00DE6F80" w:rsidRPr="0053582A">
        <w:rPr>
          <w:rFonts w:ascii="Consolas" w:hAnsi="Consolas"/>
          <w:b/>
          <w:sz w:val="24"/>
          <w:szCs w:val="24"/>
          <w:lang w:val="en-US"/>
        </w:rPr>
        <w:t>}$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ListParagraph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Heading3"/>
        <w:spacing w:before="60" w:after="60" w:line="240" w:lineRule="auto"/>
      </w:pPr>
      <w:r w:rsidRPr="0053582A">
        <w:t>Example</w:t>
      </w:r>
    </w:p>
    <w:tbl>
      <w:tblPr>
        <w:tblStyle w:val="TableGrid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53582A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506" w:rsidRDefault="00F91506" w:rsidP="00FD2BC7">
      <w:pPr>
        <w:spacing w:before="0" w:after="0" w:line="240" w:lineRule="auto"/>
      </w:pPr>
      <w:r>
        <w:separator/>
      </w:r>
    </w:p>
  </w:endnote>
  <w:endnote w:type="continuationSeparator" w:id="0">
    <w:p w:rsidR="00F91506" w:rsidRDefault="00F91506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BC7" w:rsidRPr="00AC77AD" w:rsidRDefault="00FD2BC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E5363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6D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56D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56D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556D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506" w:rsidRDefault="00F91506" w:rsidP="00FD2BC7">
      <w:pPr>
        <w:spacing w:before="0" w:after="0" w:line="240" w:lineRule="auto"/>
      </w:pPr>
      <w:r>
        <w:separator/>
      </w:r>
    </w:p>
  </w:footnote>
  <w:footnote w:type="continuationSeparator" w:id="0">
    <w:p w:rsidR="00F91506" w:rsidRDefault="00F91506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65F9D"/>
    <w:rsid w:val="00074D5A"/>
    <w:rsid w:val="00075D83"/>
    <w:rsid w:val="00080FEC"/>
    <w:rsid w:val="00084255"/>
    <w:rsid w:val="00096822"/>
    <w:rsid w:val="000B2614"/>
    <w:rsid w:val="000B35D0"/>
    <w:rsid w:val="000F7C48"/>
    <w:rsid w:val="00107994"/>
    <w:rsid w:val="00151925"/>
    <w:rsid w:val="0015393D"/>
    <w:rsid w:val="0017442F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227"/>
    <w:rsid w:val="002D2747"/>
    <w:rsid w:val="002F4180"/>
    <w:rsid w:val="00300429"/>
    <w:rsid w:val="0030468F"/>
    <w:rsid w:val="0032049A"/>
    <w:rsid w:val="00373F36"/>
    <w:rsid w:val="003C04F5"/>
    <w:rsid w:val="003E1093"/>
    <w:rsid w:val="004323DF"/>
    <w:rsid w:val="00440594"/>
    <w:rsid w:val="00443038"/>
    <w:rsid w:val="0045768B"/>
    <w:rsid w:val="00457F32"/>
    <w:rsid w:val="00477114"/>
    <w:rsid w:val="00480565"/>
    <w:rsid w:val="004A1760"/>
    <w:rsid w:val="004A2F44"/>
    <w:rsid w:val="004E6F5F"/>
    <w:rsid w:val="004F3147"/>
    <w:rsid w:val="00503222"/>
    <w:rsid w:val="00504C32"/>
    <w:rsid w:val="00513B87"/>
    <w:rsid w:val="005272C6"/>
    <w:rsid w:val="0053582A"/>
    <w:rsid w:val="00541360"/>
    <w:rsid w:val="005556D2"/>
    <w:rsid w:val="005B4438"/>
    <w:rsid w:val="005C79F6"/>
    <w:rsid w:val="005D6025"/>
    <w:rsid w:val="005D7133"/>
    <w:rsid w:val="00603D1F"/>
    <w:rsid w:val="00622AE2"/>
    <w:rsid w:val="00683D02"/>
    <w:rsid w:val="00690853"/>
    <w:rsid w:val="006C7993"/>
    <w:rsid w:val="007140A4"/>
    <w:rsid w:val="00725460"/>
    <w:rsid w:val="00744679"/>
    <w:rsid w:val="00753D52"/>
    <w:rsid w:val="00754318"/>
    <w:rsid w:val="00760C6D"/>
    <w:rsid w:val="00765CCC"/>
    <w:rsid w:val="00767B4A"/>
    <w:rsid w:val="00775AFE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647B"/>
    <w:rsid w:val="00907744"/>
    <w:rsid w:val="009131D4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85F7C"/>
    <w:rsid w:val="00A95AFE"/>
    <w:rsid w:val="00A97CA9"/>
    <w:rsid w:val="00AA1C1A"/>
    <w:rsid w:val="00AC4700"/>
    <w:rsid w:val="00AE574D"/>
    <w:rsid w:val="00B15A05"/>
    <w:rsid w:val="00B32346"/>
    <w:rsid w:val="00B34EF8"/>
    <w:rsid w:val="00B40695"/>
    <w:rsid w:val="00B43821"/>
    <w:rsid w:val="00B519AD"/>
    <w:rsid w:val="00B77EDA"/>
    <w:rsid w:val="00BA3A0A"/>
    <w:rsid w:val="00BB7BC7"/>
    <w:rsid w:val="00C00850"/>
    <w:rsid w:val="00C03955"/>
    <w:rsid w:val="00C11DDB"/>
    <w:rsid w:val="00C2234B"/>
    <w:rsid w:val="00C3418B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96A71"/>
    <w:rsid w:val="00DC0D94"/>
    <w:rsid w:val="00DD2BCE"/>
    <w:rsid w:val="00DE6F80"/>
    <w:rsid w:val="00DF755B"/>
    <w:rsid w:val="00E14ACF"/>
    <w:rsid w:val="00E239E0"/>
    <w:rsid w:val="00E351C7"/>
    <w:rsid w:val="00E41120"/>
    <w:rsid w:val="00E45876"/>
    <w:rsid w:val="00E76E91"/>
    <w:rsid w:val="00E87969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1506"/>
    <w:rsid w:val="00F94CEE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19AF"/>
  <w15:docId w15:val="{41E09033-6B60-41A0-83C2-9A68BDD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3582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82A"/>
    <w:pPr>
      <w:ind w:left="720"/>
      <w:contextualSpacing/>
    </w:pPr>
  </w:style>
  <w:style w:type="table" w:styleId="TableGrid">
    <w:name w:val="Table Grid"/>
    <w:basedOn w:val="TableNormal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82A"/>
    <w:rPr>
      <w:b/>
      <w:bCs/>
    </w:rPr>
  </w:style>
  <w:style w:type="paragraph" w:customStyle="1" w:styleId="Code">
    <w:name w:val="Code"/>
    <w:basedOn w:val="Normal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582A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582A"/>
    <w:rPr>
      <w:lang w:val="en-US"/>
    </w:rPr>
  </w:style>
  <w:style w:type="paragraph" w:customStyle="1" w:styleId="Index">
    <w:name w:val="Index"/>
    <w:basedOn w:val="Normal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2A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3582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1488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Mariela</cp:lastModifiedBy>
  <cp:revision>96</cp:revision>
  <dcterms:created xsi:type="dcterms:W3CDTF">2019-01-04T16:57:00Z</dcterms:created>
  <dcterms:modified xsi:type="dcterms:W3CDTF">2019-01-17T12:18:00Z</dcterms:modified>
</cp:coreProperties>
</file>